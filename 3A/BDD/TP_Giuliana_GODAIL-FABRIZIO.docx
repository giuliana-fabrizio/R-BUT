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60AB" w14:textId="3F530FDB" w:rsidR="0099224F" w:rsidRPr="0099224F" w:rsidRDefault="0099224F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 w:val="28"/>
          <w:szCs w:val="28"/>
          <w:lang w:eastAsia="fr-FR"/>
        </w:rPr>
      </w:pPr>
      <w:r w:rsidRPr="0099224F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Création d'une BDD</w:t>
      </w:r>
    </w:p>
    <w:p w14:paraId="2392F4FF" w14:textId="77777777" w:rsidR="0099224F" w:rsidRPr="001C26F0" w:rsidRDefault="0099224F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0000FF"/>
          <w:kern w:val="0"/>
          <w:szCs w:val="24"/>
          <w:lang w:val="en-GB" w:eastAsia="fr-FR"/>
        </w:rPr>
      </w:pPr>
    </w:p>
    <w:p w14:paraId="6732E930" w14:textId="0E77A8DB" w:rsidR="003B61AE" w:rsidRPr="001C26F0" w:rsidRDefault="0099224F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99224F">
        <w:rPr>
          <w:rFonts w:eastAsia="Times New Roman"/>
          <w:color w:val="0000FF"/>
          <w:kern w:val="0"/>
          <w:szCs w:val="24"/>
          <w:lang w:val="en-GB" w:eastAsia="fr-FR"/>
        </w:rPr>
        <w:t>CREATE</w:t>
      </w:r>
      <w:r w:rsidRPr="0099224F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99224F">
        <w:rPr>
          <w:rFonts w:eastAsia="Times New Roman"/>
          <w:color w:val="0000FF"/>
          <w:kern w:val="0"/>
          <w:szCs w:val="24"/>
          <w:lang w:val="en-GB" w:eastAsia="fr-FR"/>
        </w:rPr>
        <w:t>ROLE</w:t>
      </w:r>
      <w:r w:rsidRPr="0099224F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99224F">
        <w:rPr>
          <w:rFonts w:eastAsia="Times New Roman"/>
          <w:color w:val="000000"/>
          <w:kern w:val="0"/>
          <w:szCs w:val="24"/>
          <w:lang w:val="en-GB" w:eastAsia="fr-FR"/>
        </w:rPr>
        <w:t>giuliana</w:t>
      </w:r>
      <w:proofErr w:type="spellEnd"/>
      <w:r w:rsidRPr="0099224F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99224F">
        <w:rPr>
          <w:rFonts w:eastAsia="Times New Roman"/>
          <w:color w:val="0000FF"/>
          <w:kern w:val="0"/>
          <w:szCs w:val="24"/>
          <w:lang w:val="en-GB" w:eastAsia="fr-FR"/>
        </w:rPr>
        <w:t>PASSWORD</w:t>
      </w:r>
      <w:r w:rsidRPr="0099224F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99224F">
        <w:rPr>
          <w:rFonts w:eastAsia="Times New Roman"/>
          <w:color w:val="A31515"/>
          <w:kern w:val="0"/>
          <w:szCs w:val="24"/>
          <w:lang w:val="en-GB" w:eastAsia="fr-FR"/>
        </w:rPr>
        <w:t>'2711'</w:t>
      </w:r>
      <w:r w:rsidRPr="0099224F">
        <w:rPr>
          <w:rFonts w:eastAsia="Times New Roman"/>
          <w:color w:val="000000"/>
          <w:kern w:val="0"/>
          <w:szCs w:val="24"/>
          <w:lang w:val="en-GB" w:eastAsia="fr-FR"/>
        </w:rPr>
        <w:t xml:space="preserve"> SUPERUSER </w:t>
      </w:r>
      <w:r w:rsidRPr="0099224F">
        <w:rPr>
          <w:rFonts w:eastAsia="Times New Roman"/>
          <w:color w:val="0000FF"/>
          <w:kern w:val="0"/>
          <w:szCs w:val="24"/>
          <w:lang w:val="en-GB" w:eastAsia="fr-FR"/>
        </w:rPr>
        <w:t>LOGIN</w:t>
      </w:r>
      <w:r w:rsidRPr="0099224F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6414C2D8" w14:textId="77777777" w:rsidR="00C52996" w:rsidRDefault="0099224F" w:rsidP="004F7939">
      <w:pPr>
        <w:keepNext/>
        <w:spacing w:line="360" w:lineRule="auto"/>
        <w:jc w:val="center"/>
      </w:pPr>
      <w:r w:rsidRPr="001C26F0">
        <w:rPr>
          <w:noProof/>
          <w:szCs w:val="24"/>
          <w:lang w:val="en-GB"/>
          <w14:ligatures w14:val="standardContextual"/>
        </w:rPr>
        <w:drawing>
          <wp:inline distT="0" distB="0" distL="0" distR="0" wp14:anchorId="70C43649" wp14:editId="479CAB77">
            <wp:extent cx="5760000" cy="609322"/>
            <wp:effectExtent l="0" t="0" r="0" b="635"/>
            <wp:docPr id="87609878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98787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9BA3" w14:textId="7CDCCDD2" w:rsidR="0099224F" w:rsidRPr="008B0C98" w:rsidRDefault="00C52996" w:rsidP="005972B4">
      <w:pPr>
        <w:pStyle w:val="Lgende"/>
        <w:spacing w:after="0" w:line="360" w:lineRule="auto"/>
        <w:jc w:val="center"/>
        <w:rPr>
          <w:sz w:val="20"/>
          <w:szCs w:val="20"/>
        </w:rPr>
      </w:pPr>
      <w:r w:rsidRPr="008B0C98">
        <w:rPr>
          <w:sz w:val="20"/>
          <w:szCs w:val="20"/>
        </w:rPr>
        <w:t xml:space="preserve">Figure </w:t>
      </w:r>
      <w:r w:rsidRPr="008B0C98">
        <w:rPr>
          <w:sz w:val="20"/>
          <w:szCs w:val="20"/>
        </w:rPr>
        <w:fldChar w:fldCharType="begin"/>
      </w:r>
      <w:r w:rsidRPr="008B0C98">
        <w:rPr>
          <w:sz w:val="20"/>
          <w:szCs w:val="20"/>
        </w:rPr>
        <w:instrText xml:space="preserve"> SEQ Figure \* ROMAN </w:instrText>
      </w:r>
      <w:r w:rsidRPr="008B0C98">
        <w:rPr>
          <w:sz w:val="20"/>
          <w:szCs w:val="20"/>
        </w:rPr>
        <w:fldChar w:fldCharType="separate"/>
      </w:r>
      <w:r w:rsidR="00975388">
        <w:rPr>
          <w:noProof/>
          <w:sz w:val="20"/>
          <w:szCs w:val="20"/>
        </w:rPr>
        <w:t>I</w:t>
      </w:r>
      <w:r w:rsidRPr="008B0C98">
        <w:rPr>
          <w:sz w:val="20"/>
          <w:szCs w:val="20"/>
        </w:rPr>
        <w:fldChar w:fldCharType="end"/>
      </w:r>
      <w:r w:rsidRPr="008B0C98">
        <w:rPr>
          <w:sz w:val="20"/>
          <w:szCs w:val="20"/>
        </w:rPr>
        <w:t xml:space="preserve"> : Création d'un super utilisateur</w:t>
      </w:r>
    </w:p>
    <w:p w14:paraId="2620B864" w14:textId="77777777" w:rsidR="0099224F" w:rsidRPr="00C52996" w:rsidRDefault="0099224F" w:rsidP="004F7939">
      <w:pPr>
        <w:spacing w:line="360" w:lineRule="auto"/>
        <w:rPr>
          <w:szCs w:val="24"/>
        </w:rPr>
      </w:pPr>
    </w:p>
    <w:p w14:paraId="74D0010D" w14:textId="1F9587F1" w:rsidR="0099224F" w:rsidRPr="00F63BA2" w:rsidRDefault="0099224F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000000"/>
          <w:kern w:val="0"/>
          <w:szCs w:val="24"/>
          <w:lang w:val="en-GB" w:eastAsia="fr-FR"/>
        </w:rPr>
      </w:pPr>
      <w:r w:rsidRPr="00F63BA2">
        <w:rPr>
          <w:rFonts w:eastAsia="Times New Roman"/>
          <w:color w:val="0000FF"/>
          <w:kern w:val="0"/>
          <w:szCs w:val="24"/>
          <w:lang w:val="en-GB" w:eastAsia="fr-FR"/>
        </w:rPr>
        <w:t>CREATE</w:t>
      </w:r>
      <w:r w:rsidRPr="00F63BA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F63BA2">
        <w:rPr>
          <w:rFonts w:eastAsia="Times New Roman"/>
          <w:color w:val="0000FF"/>
          <w:kern w:val="0"/>
          <w:szCs w:val="24"/>
          <w:lang w:val="en-GB" w:eastAsia="fr-FR"/>
        </w:rPr>
        <w:t>DATABASE</w:t>
      </w:r>
      <w:r w:rsidRPr="00F63BA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F63BA2">
        <w:rPr>
          <w:rFonts w:eastAsia="Times New Roman"/>
          <w:color w:val="795E26"/>
          <w:kern w:val="0"/>
          <w:szCs w:val="24"/>
          <w:lang w:val="en-GB" w:eastAsia="fr-FR"/>
        </w:rPr>
        <w:t>cours_optimisation</w:t>
      </w:r>
      <w:proofErr w:type="spellEnd"/>
      <w:r w:rsidRPr="00F63BA2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4A33DD54" w14:textId="6A8AB87D" w:rsidR="005D6472" w:rsidRPr="00F63BA2" w:rsidRDefault="005D647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F63BA2">
        <w:rPr>
          <w:rFonts w:eastAsia="Times New Roman"/>
          <w:color w:val="008000"/>
          <w:kern w:val="0"/>
          <w:szCs w:val="24"/>
          <w:lang w:val="en-GB" w:eastAsia="fr-FR"/>
        </w:rPr>
        <w:t>-- UTF-8</w:t>
      </w:r>
    </w:p>
    <w:p w14:paraId="010CF6D2" w14:textId="6AC872F7" w:rsidR="005D6472" w:rsidRPr="005D6472" w:rsidRDefault="005D647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D6472">
        <w:rPr>
          <w:rFonts w:eastAsia="Times New Roman"/>
          <w:color w:val="0000FF"/>
          <w:kern w:val="0"/>
          <w:szCs w:val="24"/>
          <w:lang w:val="en-GB" w:eastAsia="fr-FR"/>
        </w:rPr>
        <w:t>CREATE</w:t>
      </w: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D6472">
        <w:rPr>
          <w:rFonts w:eastAsia="Times New Roman"/>
          <w:color w:val="0000FF"/>
          <w:kern w:val="0"/>
          <w:szCs w:val="24"/>
          <w:lang w:val="en-GB" w:eastAsia="fr-FR"/>
        </w:rPr>
        <w:t>DATABASE</w:t>
      </w: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A16921">
        <w:rPr>
          <w:rFonts w:eastAsia="Times New Roman"/>
          <w:color w:val="795E26"/>
          <w:kern w:val="0"/>
          <w:szCs w:val="24"/>
          <w:lang w:val="en-GB" w:eastAsia="fr-FR"/>
        </w:rPr>
        <w:t>cours_optimisation</w:t>
      </w:r>
      <w:proofErr w:type="spellEnd"/>
    </w:p>
    <w:p w14:paraId="69657562" w14:textId="6D7C0722" w:rsidR="005D6472" w:rsidRPr="005D6472" w:rsidRDefault="005D647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5D6472">
        <w:rPr>
          <w:rFonts w:eastAsia="Times New Roman"/>
          <w:color w:val="0000FF"/>
          <w:kern w:val="0"/>
          <w:szCs w:val="24"/>
          <w:lang w:val="en-GB" w:eastAsia="fr-FR"/>
        </w:rPr>
        <w:t>WITH</w:t>
      </w:r>
    </w:p>
    <w:p w14:paraId="7455190D" w14:textId="0F2967A2" w:rsidR="005D6472" w:rsidRPr="005D6472" w:rsidRDefault="005D647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5D6472">
        <w:rPr>
          <w:rFonts w:eastAsia="Times New Roman"/>
          <w:color w:val="0000FF"/>
          <w:kern w:val="0"/>
          <w:szCs w:val="24"/>
          <w:lang w:val="en-GB" w:eastAsia="fr-FR"/>
        </w:rPr>
        <w:t>OWNER</w:t>
      </w: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 = </w:t>
      </w:r>
      <w:proofErr w:type="spellStart"/>
      <w:r w:rsidR="00A16921">
        <w:rPr>
          <w:rFonts w:eastAsia="Times New Roman"/>
          <w:color w:val="000000"/>
          <w:kern w:val="0"/>
          <w:szCs w:val="24"/>
          <w:lang w:val="en-GB" w:eastAsia="fr-FR"/>
        </w:rPr>
        <w:t>giuliana</w:t>
      </w:r>
      <w:proofErr w:type="spellEnd"/>
    </w:p>
    <w:p w14:paraId="7FAEF4F7" w14:textId="77777777" w:rsidR="005D6472" w:rsidRPr="005D6472" w:rsidRDefault="005D647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5D6472">
        <w:rPr>
          <w:rFonts w:eastAsia="Times New Roman"/>
          <w:color w:val="0000FF"/>
          <w:kern w:val="0"/>
          <w:szCs w:val="24"/>
          <w:lang w:val="en-GB" w:eastAsia="fr-FR"/>
        </w:rPr>
        <w:t>ENCODING</w:t>
      </w: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 = </w:t>
      </w:r>
      <w:r w:rsidRPr="005D6472">
        <w:rPr>
          <w:rFonts w:eastAsia="Times New Roman"/>
          <w:color w:val="A31515"/>
          <w:kern w:val="0"/>
          <w:szCs w:val="24"/>
          <w:lang w:val="en-GB" w:eastAsia="fr-FR"/>
        </w:rPr>
        <w:t>'UTF8'</w:t>
      </w:r>
    </w:p>
    <w:p w14:paraId="75F8A1A3" w14:textId="77777777" w:rsidR="005D6472" w:rsidRPr="005D6472" w:rsidRDefault="005D647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    LC_COLLATE = </w:t>
      </w:r>
      <w:r w:rsidRPr="005D6472">
        <w:rPr>
          <w:rFonts w:eastAsia="Times New Roman"/>
          <w:color w:val="A31515"/>
          <w:kern w:val="0"/>
          <w:szCs w:val="24"/>
          <w:lang w:val="en-GB" w:eastAsia="fr-FR"/>
        </w:rPr>
        <w:t>'fr_FR.UTF-8'</w:t>
      </w:r>
    </w:p>
    <w:p w14:paraId="5E5DD86F" w14:textId="77777777" w:rsidR="005D6472" w:rsidRPr="005D6472" w:rsidRDefault="005D647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eastAsia="fr-FR"/>
        </w:rPr>
      </w:pPr>
      <w:r w:rsidRPr="005D6472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5D6472">
        <w:rPr>
          <w:rFonts w:eastAsia="Times New Roman"/>
          <w:color w:val="000000"/>
          <w:kern w:val="0"/>
          <w:szCs w:val="24"/>
          <w:lang w:eastAsia="fr-FR"/>
        </w:rPr>
        <w:t xml:space="preserve">LC_CTYPE = </w:t>
      </w:r>
      <w:r w:rsidRPr="005D6472">
        <w:rPr>
          <w:rFonts w:eastAsia="Times New Roman"/>
          <w:color w:val="A31515"/>
          <w:kern w:val="0"/>
          <w:szCs w:val="24"/>
          <w:lang w:eastAsia="fr-FR"/>
        </w:rPr>
        <w:t>'fr_FR.UTF-8'</w:t>
      </w:r>
    </w:p>
    <w:p w14:paraId="166803B0" w14:textId="4BB424B2" w:rsidR="005D6472" w:rsidRPr="001C26F0" w:rsidRDefault="005D6472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color w:val="3B3B3B"/>
          <w:kern w:val="0"/>
          <w:szCs w:val="24"/>
          <w:lang w:eastAsia="fr-FR"/>
        </w:rPr>
      </w:pPr>
      <w:r w:rsidRPr="005D6472">
        <w:rPr>
          <w:rFonts w:eastAsia="Times New Roman"/>
          <w:color w:val="000000"/>
          <w:kern w:val="0"/>
          <w:szCs w:val="24"/>
          <w:lang w:eastAsia="fr-FR"/>
        </w:rPr>
        <w:t>    TEMPLATE = template0;</w:t>
      </w:r>
    </w:p>
    <w:p w14:paraId="7A9547A5" w14:textId="77777777" w:rsidR="00D233C3" w:rsidRDefault="00BF00A9" w:rsidP="004F7939">
      <w:pPr>
        <w:keepNext/>
        <w:spacing w:line="360" w:lineRule="auto"/>
        <w:jc w:val="center"/>
      </w:pPr>
      <w:r>
        <w:rPr>
          <w:noProof/>
          <w:szCs w:val="24"/>
          <w14:ligatures w14:val="standardContextual"/>
        </w:rPr>
        <w:drawing>
          <wp:inline distT="0" distB="0" distL="0" distR="0" wp14:anchorId="2A066427" wp14:editId="613EB22C">
            <wp:extent cx="3420000" cy="1080000"/>
            <wp:effectExtent l="0" t="0" r="0" b="6350"/>
            <wp:docPr id="14664423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235" name="Image 146644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AB70" w14:textId="788F2DDD" w:rsidR="0099224F" w:rsidRDefault="00D233C3" w:rsidP="005972B4">
      <w:pPr>
        <w:pStyle w:val="Lgende"/>
        <w:spacing w:after="0" w:line="360" w:lineRule="auto"/>
        <w:jc w:val="center"/>
        <w:rPr>
          <w:szCs w:val="24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975388">
        <w:rPr>
          <w:noProof/>
        </w:rPr>
        <w:t>II</w:t>
      </w:r>
      <w:r>
        <w:fldChar w:fldCharType="end"/>
      </w:r>
      <w:r>
        <w:t xml:space="preserve"> : </w:t>
      </w:r>
      <w:r w:rsidRPr="00F1562C">
        <w:t xml:space="preserve">Création de la </w:t>
      </w:r>
      <w:proofErr w:type="spellStart"/>
      <w:r w:rsidRPr="00F1562C">
        <w:t>database</w:t>
      </w:r>
      <w:proofErr w:type="spellEnd"/>
      <w:r w:rsidRPr="00F1562C">
        <w:t xml:space="preserve"> </w:t>
      </w:r>
      <w:r w:rsidR="00384935">
        <w:t>« </w:t>
      </w:r>
      <w:proofErr w:type="spellStart"/>
      <w:r w:rsidRPr="00F1562C">
        <w:t>cours_optimisation</w:t>
      </w:r>
      <w:proofErr w:type="spellEnd"/>
      <w:r w:rsidR="00384935">
        <w:t> »</w:t>
      </w:r>
      <w:r>
        <w:rPr>
          <w:noProof/>
        </w:rPr>
        <w:t xml:space="preserve"> avec un encodage UTF-8</w:t>
      </w:r>
    </w:p>
    <w:p w14:paraId="4B2F23AF" w14:textId="77777777" w:rsidR="00061D50" w:rsidRPr="00710EBF" w:rsidRDefault="00061D50" w:rsidP="004F7939">
      <w:pPr>
        <w:spacing w:line="360" w:lineRule="auto"/>
        <w:rPr>
          <w:szCs w:val="24"/>
        </w:rPr>
      </w:pPr>
    </w:p>
    <w:p w14:paraId="2D615F3E" w14:textId="77777777" w:rsidR="003F64E0" w:rsidRPr="00710EBF" w:rsidRDefault="003F64E0" w:rsidP="004F7939">
      <w:pPr>
        <w:spacing w:line="360" w:lineRule="auto"/>
        <w:rPr>
          <w:szCs w:val="24"/>
        </w:rPr>
      </w:pPr>
    </w:p>
    <w:p w14:paraId="220BB091" w14:textId="022B407E" w:rsidR="003F64E0" w:rsidRPr="003F64E0" w:rsidRDefault="003F64E0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 w:val="28"/>
          <w:szCs w:val="28"/>
          <w:lang w:eastAsia="fr-FR"/>
        </w:rPr>
      </w:pPr>
      <w:r w:rsidRPr="003F64E0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 xml:space="preserve">Création d'une table </w:t>
      </w:r>
      <w:r w:rsidRPr="005168F8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« </w:t>
      </w:r>
      <w:proofErr w:type="spellStart"/>
      <w:r w:rsidRPr="003F64E0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student</w:t>
      </w:r>
      <w:proofErr w:type="spellEnd"/>
      <w:r w:rsidRPr="005168F8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 »</w:t>
      </w:r>
      <w:r w:rsidRPr="003F64E0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 xml:space="preserve"> avec les noms de quelques étudiants de la classe</w:t>
      </w:r>
    </w:p>
    <w:p w14:paraId="089CE9B2" w14:textId="77777777" w:rsidR="003F64E0" w:rsidRPr="001C26F0" w:rsidRDefault="003F64E0" w:rsidP="004F7939">
      <w:pPr>
        <w:spacing w:line="360" w:lineRule="auto"/>
        <w:rPr>
          <w:szCs w:val="24"/>
        </w:rPr>
      </w:pPr>
    </w:p>
    <w:p w14:paraId="2FF9F29A" w14:textId="77777777" w:rsidR="003F64E0" w:rsidRPr="003F64E0" w:rsidRDefault="003F64E0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CREATE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TABLE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3F64E0">
        <w:rPr>
          <w:rFonts w:eastAsia="Times New Roman"/>
          <w:color w:val="795E26"/>
          <w:kern w:val="0"/>
          <w:szCs w:val="24"/>
          <w:lang w:val="en-GB" w:eastAsia="fr-FR"/>
        </w:rPr>
        <w:t>public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.student</w:t>
      </w:r>
      <w:proofErr w:type="spellEnd"/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 (</w:t>
      </w:r>
    </w:p>
    <w:p w14:paraId="22DCD4B7" w14:textId="77777777" w:rsidR="003F64E0" w:rsidRPr="003F64E0" w:rsidRDefault="003F64E0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    id serial4 </w:t>
      </w: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NOT NULL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,</w:t>
      </w:r>
    </w:p>
    <w:p w14:paraId="0CD930FF" w14:textId="77777777" w:rsidR="003F64E0" w:rsidRPr="003F64E0" w:rsidRDefault="003F64E0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proofErr w:type="spellStart"/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firstname</w:t>
      </w:r>
      <w:proofErr w:type="spellEnd"/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varchar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(</w:t>
      </w:r>
      <w:r w:rsidRPr="003F64E0">
        <w:rPr>
          <w:rFonts w:eastAsia="Times New Roman"/>
          <w:color w:val="098658"/>
          <w:kern w:val="0"/>
          <w:szCs w:val="24"/>
          <w:lang w:val="en-GB" w:eastAsia="fr-FR"/>
        </w:rPr>
        <w:t>50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) </w:t>
      </w: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NOT NULL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,</w:t>
      </w:r>
    </w:p>
    <w:p w14:paraId="0339692D" w14:textId="77777777" w:rsidR="003F64E0" w:rsidRPr="003F64E0" w:rsidRDefault="003F64E0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3F64E0">
        <w:rPr>
          <w:rFonts w:eastAsia="Times New Roman"/>
          <w:color w:val="A31515"/>
          <w:kern w:val="0"/>
          <w:szCs w:val="24"/>
          <w:lang w:val="en-GB" w:eastAsia="fr-FR"/>
        </w:rPr>
        <w:t>"name"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varchar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(</w:t>
      </w:r>
      <w:r w:rsidRPr="003F64E0">
        <w:rPr>
          <w:rFonts w:eastAsia="Times New Roman"/>
          <w:color w:val="098658"/>
          <w:kern w:val="0"/>
          <w:szCs w:val="24"/>
          <w:lang w:val="en-GB" w:eastAsia="fr-FR"/>
        </w:rPr>
        <w:t>50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) </w:t>
      </w: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NOT NULL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,</w:t>
      </w:r>
    </w:p>
    <w:p w14:paraId="4C84A236" w14:textId="77777777" w:rsidR="003F64E0" w:rsidRPr="003F64E0" w:rsidRDefault="003F64E0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CONSTRAINT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student_pkey</w:t>
      </w:r>
      <w:proofErr w:type="spellEnd"/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3F64E0">
        <w:rPr>
          <w:rFonts w:eastAsia="Times New Roman"/>
          <w:color w:val="0000FF"/>
          <w:kern w:val="0"/>
          <w:szCs w:val="24"/>
          <w:lang w:val="en-GB" w:eastAsia="fr-FR"/>
        </w:rPr>
        <w:t>PRIMARY KEY</w:t>
      </w:r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 xml:space="preserve"> (id)</w:t>
      </w:r>
    </w:p>
    <w:p w14:paraId="380D2E21" w14:textId="703E8B39" w:rsidR="0037597D" w:rsidRPr="001C26F0" w:rsidRDefault="003F64E0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color w:val="000000"/>
          <w:kern w:val="0"/>
          <w:szCs w:val="24"/>
          <w:lang w:eastAsia="fr-FR"/>
        </w:rPr>
      </w:pPr>
      <w:r w:rsidRPr="003F64E0">
        <w:rPr>
          <w:rFonts w:eastAsia="Times New Roman"/>
          <w:color w:val="000000"/>
          <w:kern w:val="0"/>
          <w:szCs w:val="24"/>
          <w:lang w:eastAsia="fr-FR"/>
        </w:rPr>
        <w:t>);</w:t>
      </w:r>
    </w:p>
    <w:p w14:paraId="7D76980A" w14:textId="77777777" w:rsidR="00EC5141" w:rsidRDefault="0037597D" w:rsidP="004F7939">
      <w:pPr>
        <w:keepNext/>
        <w:shd w:val="clear" w:color="auto" w:fill="FFFFFF"/>
        <w:suppressAutoHyphens w:val="0"/>
        <w:autoSpaceDN/>
        <w:spacing w:line="360" w:lineRule="auto"/>
        <w:jc w:val="center"/>
      </w:pPr>
      <w:r w:rsidRPr="001C26F0">
        <w:rPr>
          <w:rFonts w:eastAsia="Times New Roman"/>
          <w:noProof/>
          <w:color w:val="3B3B3B"/>
          <w:kern w:val="0"/>
          <w:szCs w:val="24"/>
          <w:lang w:eastAsia="fr-FR"/>
        </w:rPr>
        <w:lastRenderedPageBreak/>
        <w:drawing>
          <wp:inline distT="0" distB="0" distL="0" distR="0" wp14:anchorId="51F772B0" wp14:editId="78324E35">
            <wp:extent cx="5508000" cy="1188000"/>
            <wp:effectExtent l="0" t="0" r="0" b="0"/>
            <wp:docPr id="206826412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64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719F" w14:textId="658E8FA8" w:rsidR="0037597D" w:rsidRDefault="00EC5141" w:rsidP="00DF2B60">
      <w:pPr>
        <w:pStyle w:val="Lgendeimage"/>
        <w:spacing w:after="0"/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975388">
        <w:rPr>
          <w:noProof/>
        </w:rPr>
        <w:t>III</w:t>
      </w:r>
      <w:r>
        <w:fldChar w:fldCharType="end"/>
      </w:r>
      <w:r>
        <w:t xml:space="preserve"> : Création de</w:t>
      </w:r>
      <w:r w:rsidR="00055223">
        <w:t xml:space="preserve"> la</w:t>
      </w:r>
      <w:r>
        <w:t xml:space="preserve"> table « </w:t>
      </w:r>
      <w:proofErr w:type="spellStart"/>
      <w:r>
        <w:t>student</w:t>
      </w:r>
      <w:proofErr w:type="spellEnd"/>
      <w:r>
        <w:t> »</w:t>
      </w:r>
    </w:p>
    <w:p w14:paraId="54523339" w14:textId="77777777" w:rsidR="004F7939" w:rsidRPr="003F64E0" w:rsidRDefault="004F7939" w:rsidP="004F7939">
      <w:pPr>
        <w:spacing w:line="360" w:lineRule="auto"/>
        <w:rPr>
          <w:lang w:eastAsia="fr-FR"/>
        </w:rPr>
      </w:pPr>
    </w:p>
    <w:p w14:paraId="7C4D02CB" w14:textId="6D635F9A" w:rsidR="007F0F7A" w:rsidRPr="007F0F7A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INSERT INTO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public.</w:t>
      </w:r>
      <w:r w:rsidRPr="001C26F0">
        <w:rPr>
          <w:rFonts w:eastAsia="Times New Roman"/>
          <w:color w:val="000000"/>
          <w:kern w:val="0"/>
          <w:szCs w:val="24"/>
          <w:lang w:val="en-GB" w:eastAsia="fr-FR"/>
        </w:rPr>
        <w:t>student</w:t>
      </w:r>
      <w:proofErr w:type="spellEnd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(</w:t>
      </w:r>
      <w:proofErr w:type="spellStart"/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firstname</w:t>
      </w:r>
      <w:proofErr w:type="spellEnd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1C26F0">
        <w:rPr>
          <w:rFonts w:eastAsia="Times New Roman"/>
          <w:color w:val="000000"/>
          <w:kern w:val="0"/>
          <w:szCs w:val="24"/>
          <w:lang w:val="en-GB" w:eastAsia="fr-FR"/>
        </w:rPr>
        <w:t xml:space="preserve"> name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)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VALUES</w:t>
      </w:r>
    </w:p>
    <w:p w14:paraId="31712DF8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ABEL'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'Lena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5DFD3F42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'BEAUDRU'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Messaline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5770C1B5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BENOIT'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'Mélanie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1BC42AD3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BIANCHI'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'Eliot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4FABB3F9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BOUHERDA'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'Bilel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092430B3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DAVID'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'Florian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4C6D0351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FERNANDES'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'Adrien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0D250E6C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GIRARD'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'Mathéo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);</w:t>
      </w:r>
    </w:p>
    <w:p w14:paraId="61A71076" w14:textId="5E6018D6" w:rsidR="007F0F7A" w:rsidRPr="007F0F7A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INSERT INTO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public.</w:t>
      </w:r>
      <w:r w:rsidRPr="001C26F0">
        <w:rPr>
          <w:rFonts w:eastAsia="Times New Roman"/>
          <w:color w:val="000000"/>
          <w:kern w:val="0"/>
          <w:szCs w:val="24"/>
          <w:lang w:val="en-GB" w:eastAsia="fr-FR"/>
        </w:rPr>
        <w:t>student</w:t>
      </w:r>
      <w:proofErr w:type="spellEnd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(</w:t>
      </w:r>
      <w:proofErr w:type="spellStart"/>
      <w:r w:rsidRPr="003F64E0">
        <w:rPr>
          <w:rFonts w:eastAsia="Times New Roman"/>
          <w:color w:val="000000"/>
          <w:kern w:val="0"/>
          <w:szCs w:val="24"/>
          <w:lang w:val="en-GB" w:eastAsia="fr-FR"/>
        </w:rPr>
        <w:t>firstname</w:t>
      </w:r>
      <w:proofErr w:type="spellEnd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1C26F0">
        <w:rPr>
          <w:rFonts w:eastAsia="Times New Roman"/>
          <w:color w:val="000000"/>
          <w:kern w:val="0"/>
          <w:szCs w:val="24"/>
          <w:lang w:val="en-GB" w:eastAsia="fr-FR"/>
        </w:rPr>
        <w:t xml:space="preserve"> name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)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VALUES</w:t>
      </w:r>
    </w:p>
    <w:p w14:paraId="612F66CB" w14:textId="5BD30607" w:rsidR="007F0F7A" w:rsidRPr="007F0F7A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7F0F7A">
        <w:rPr>
          <w:rFonts w:eastAsia="Times New Roman"/>
          <w:color w:val="A31515"/>
          <w:kern w:val="0"/>
          <w:szCs w:val="24"/>
          <w:lang w:val="en-GB" w:eastAsia="fr-FR"/>
        </w:rPr>
        <w:t>'GODAIL</w:t>
      </w:r>
      <w:r w:rsidRPr="001C26F0">
        <w:rPr>
          <w:rFonts w:eastAsia="Times New Roman"/>
          <w:color w:val="A31515"/>
          <w:kern w:val="0"/>
          <w:szCs w:val="24"/>
          <w:lang w:val="en-GB" w:eastAsia="fr-FR"/>
        </w:rPr>
        <w:t>-</w:t>
      </w:r>
      <w:proofErr w:type="spellStart"/>
      <w:r w:rsidRPr="007F0F7A">
        <w:rPr>
          <w:rFonts w:eastAsia="Times New Roman"/>
          <w:color w:val="A31515"/>
          <w:kern w:val="0"/>
          <w:szCs w:val="24"/>
          <w:lang w:val="en-GB" w:eastAsia="fr-FR"/>
        </w:rPr>
        <w:t>FABRIZIO'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7F0F7A">
        <w:rPr>
          <w:rFonts w:eastAsia="Times New Roman"/>
          <w:color w:val="A31515"/>
          <w:kern w:val="0"/>
          <w:szCs w:val="24"/>
          <w:lang w:val="en-GB" w:eastAsia="fr-FR"/>
        </w:rPr>
        <w:t>'Giuliana</w:t>
      </w:r>
      <w:proofErr w:type="spellEnd"/>
      <w:r w:rsidRPr="007F0F7A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7287511C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LEHMAN'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'Lucas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4C3F976E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MERVEAUX'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'Julien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3EA14555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PERRIN'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'Antoine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4BED96B5" w14:textId="77777777" w:rsidR="007F0F7A" w:rsidRPr="00393E99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    (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SAK'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,</w:t>
      </w:r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'Asim</w:t>
      </w:r>
      <w:proofErr w:type="spellEnd"/>
      <w:r w:rsidRPr="00393E99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>),</w:t>
      </w:r>
    </w:p>
    <w:p w14:paraId="74BB8CDF" w14:textId="77777777" w:rsidR="007F0F7A" w:rsidRPr="007F0F7A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eastAsia="fr-FR"/>
        </w:rPr>
      </w:pPr>
      <w:r w:rsidRPr="00393E99">
        <w:rPr>
          <w:rFonts w:eastAsia="Times New Roman"/>
          <w:color w:val="000000"/>
          <w:kern w:val="0"/>
          <w:szCs w:val="24"/>
          <w:lang w:val="en-GB" w:eastAsia="fr-FR"/>
        </w:rPr>
        <w:t xml:space="preserve">    </w:t>
      </w:r>
      <w:r w:rsidRPr="007F0F7A">
        <w:rPr>
          <w:rFonts w:eastAsia="Times New Roman"/>
          <w:color w:val="000000"/>
          <w:kern w:val="0"/>
          <w:szCs w:val="24"/>
          <w:lang w:eastAsia="fr-FR"/>
        </w:rPr>
        <w:t>(</w:t>
      </w:r>
      <w:r w:rsidRPr="007F0F7A">
        <w:rPr>
          <w:rFonts w:eastAsia="Times New Roman"/>
          <w:color w:val="A31515"/>
          <w:kern w:val="0"/>
          <w:szCs w:val="24"/>
          <w:lang w:eastAsia="fr-FR"/>
        </w:rPr>
        <w:t>'</w:t>
      </w:r>
      <w:proofErr w:type="spellStart"/>
      <w:r w:rsidRPr="007F0F7A">
        <w:rPr>
          <w:rFonts w:eastAsia="Times New Roman"/>
          <w:color w:val="A31515"/>
          <w:kern w:val="0"/>
          <w:szCs w:val="24"/>
          <w:lang w:eastAsia="fr-FR"/>
        </w:rPr>
        <w:t>TAGUIA'</w:t>
      </w:r>
      <w:r w:rsidRPr="007F0F7A">
        <w:rPr>
          <w:rFonts w:eastAsia="Times New Roman"/>
          <w:color w:val="000000"/>
          <w:kern w:val="0"/>
          <w:szCs w:val="24"/>
          <w:lang w:eastAsia="fr-FR"/>
        </w:rPr>
        <w:t>,</w:t>
      </w:r>
      <w:r w:rsidRPr="007F0F7A">
        <w:rPr>
          <w:rFonts w:eastAsia="Times New Roman"/>
          <w:color w:val="A31515"/>
          <w:kern w:val="0"/>
          <w:szCs w:val="24"/>
          <w:lang w:eastAsia="fr-FR"/>
        </w:rPr>
        <w:t>'Ayoub</w:t>
      </w:r>
      <w:proofErr w:type="spellEnd"/>
      <w:r w:rsidRPr="007F0F7A">
        <w:rPr>
          <w:rFonts w:eastAsia="Times New Roman"/>
          <w:color w:val="A31515"/>
          <w:kern w:val="0"/>
          <w:szCs w:val="24"/>
          <w:lang w:eastAsia="fr-FR"/>
        </w:rPr>
        <w:t>'</w:t>
      </w:r>
      <w:r w:rsidRPr="007F0F7A">
        <w:rPr>
          <w:rFonts w:eastAsia="Times New Roman"/>
          <w:color w:val="000000"/>
          <w:kern w:val="0"/>
          <w:szCs w:val="24"/>
          <w:lang w:eastAsia="fr-FR"/>
        </w:rPr>
        <w:t>),</w:t>
      </w:r>
    </w:p>
    <w:p w14:paraId="3076FC62" w14:textId="6272E95A" w:rsidR="003F64E0" w:rsidRPr="001C26F0" w:rsidRDefault="007F0F7A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color w:val="3B3B3B"/>
          <w:kern w:val="0"/>
          <w:szCs w:val="24"/>
          <w:lang w:eastAsia="fr-FR"/>
        </w:rPr>
      </w:pPr>
      <w:r w:rsidRPr="007F0F7A">
        <w:rPr>
          <w:rFonts w:eastAsia="Times New Roman"/>
          <w:color w:val="000000"/>
          <w:kern w:val="0"/>
          <w:szCs w:val="24"/>
          <w:lang w:eastAsia="fr-FR"/>
        </w:rPr>
        <w:t>    (</w:t>
      </w:r>
      <w:r w:rsidRPr="007F0F7A">
        <w:rPr>
          <w:rFonts w:eastAsia="Times New Roman"/>
          <w:color w:val="A31515"/>
          <w:kern w:val="0"/>
          <w:szCs w:val="24"/>
          <w:lang w:eastAsia="fr-FR"/>
        </w:rPr>
        <w:t>'</w:t>
      </w:r>
      <w:proofErr w:type="spellStart"/>
      <w:r w:rsidRPr="007F0F7A">
        <w:rPr>
          <w:rFonts w:eastAsia="Times New Roman"/>
          <w:color w:val="A31515"/>
          <w:kern w:val="0"/>
          <w:szCs w:val="24"/>
          <w:lang w:eastAsia="fr-FR"/>
        </w:rPr>
        <w:t>VAILLON'</w:t>
      </w:r>
      <w:r w:rsidRPr="007F0F7A">
        <w:rPr>
          <w:rFonts w:eastAsia="Times New Roman"/>
          <w:color w:val="000000"/>
          <w:kern w:val="0"/>
          <w:szCs w:val="24"/>
          <w:lang w:eastAsia="fr-FR"/>
        </w:rPr>
        <w:t>,</w:t>
      </w:r>
      <w:r w:rsidRPr="007F0F7A">
        <w:rPr>
          <w:rFonts w:eastAsia="Times New Roman"/>
          <w:color w:val="A31515"/>
          <w:kern w:val="0"/>
          <w:szCs w:val="24"/>
          <w:lang w:eastAsia="fr-FR"/>
        </w:rPr>
        <w:t>'Sofiane</w:t>
      </w:r>
      <w:proofErr w:type="spellEnd"/>
      <w:r w:rsidRPr="007F0F7A">
        <w:rPr>
          <w:rFonts w:eastAsia="Times New Roman"/>
          <w:color w:val="A31515"/>
          <w:kern w:val="0"/>
          <w:szCs w:val="24"/>
          <w:lang w:eastAsia="fr-FR"/>
        </w:rPr>
        <w:t>'</w:t>
      </w:r>
      <w:r w:rsidRPr="007F0F7A">
        <w:rPr>
          <w:rFonts w:eastAsia="Times New Roman"/>
          <w:color w:val="000000"/>
          <w:kern w:val="0"/>
          <w:szCs w:val="24"/>
          <w:lang w:eastAsia="fr-FR"/>
        </w:rPr>
        <w:t>);</w:t>
      </w:r>
    </w:p>
    <w:p w14:paraId="51875B19" w14:textId="77777777" w:rsidR="00710EBF" w:rsidRDefault="007F0F7A" w:rsidP="004F7939">
      <w:pPr>
        <w:keepNext/>
        <w:spacing w:line="360" w:lineRule="auto"/>
        <w:jc w:val="center"/>
      </w:pPr>
      <w:r w:rsidRPr="001C26F0">
        <w:rPr>
          <w:noProof/>
          <w:szCs w:val="24"/>
        </w:rPr>
        <w:lastRenderedPageBreak/>
        <w:drawing>
          <wp:inline distT="0" distB="0" distL="0" distR="0" wp14:anchorId="2725F4D0" wp14:editId="7C3A7A69">
            <wp:extent cx="3619220" cy="3024000"/>
            <wp:effectExtent l="0" t="0" r="0" b="0"/>
            <wp:docPr id="1189755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55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22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FF4" w14:textId="5E50646C" w:rsidR="007F0F7A" w:rsidRPr="001C26F0" w:rsidRDefault="00710EBF" w:rsidP="00625C69">
      <w:pPr>
        <w:pStyle w:val="Lgendeimage"/>
        <w:spacing w:after="0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975388">
        <w:rPr>
          <w:noProof/>
        </w:rPr>
        <w:t>IV</w:t>
      </w:r>
      <w:r>
        <w:fldChar w:fldCharType="end"/>
      </w:r>
      <w:r>
        <w:t xml:space="preserve"> : Résultat de la sélection de la table « </w:t>
      </w:r>
      <w:proofErr w:type="spellStart"/>
      <w:r>
        <w:t>student</w:t>
      </w:r>
      <w:proofErr w:type="spellEnd"/>
      <w:r>
        <w:t> »</w:t>
      </w:r>
    </w:p>
    <w:p w14:paraId="1B25363D" w14:textId="77777777" w:rsidR="007F0F7A" w:rsidRPr="001C26F0" w:rsidRDefault="007F0F7A" w:rsidP="004F7939">
      <w:pPr>
        <w:spacing w:line="360" w:lineRule="auto"/>
        <w:rPr>
          <w:szCs w:val="24"/>
        </w:rPr>
      </w:pPr>
    </w:p>
    <w:p w14:paraId="3784A6D6" w14:textId="77777777" w:rsidR="004942DF" w:rsidRDefault="004942DF" w:rsidP="004F7939">
      <w:pPr>
        <w:spacing w:line="360" w:lineRule="auto"/>
        <w:rPr>
          <w:szCs w:val="24"/>
        </w:rPr>
      </w:pPr>
    </w:p>
    <w:p w14:paraId="2821043B" w14:textId="0E43CF0F" w:rsidR="0099224F" w:rsidRPr="0099224F" w:rsidRDefault="0099224F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 w:val="28"/>
          <w:szCs w:val="28"/>
          <w:lang w:eastAsia="fr-FR"/>
        </w:rPr>
      </w:pPr>
      <w:r w:rsidRPr="0099224F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Création d'un utilisateur applicatif avec tous les droits</w:t>
      </w:r>
      <w:r w:rsidR="00330A96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 xml:space="preserve"> sur la table « </w:t>
      </w:r>
      <w:proofErr w:type="spellStart"/>
      <w:r w:rsidR="00330A96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student</w:t>
      </w:r>
      <w:proofErr w:type="spellEnd"/>
      <w:r w:rsidR="00330A96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 »</w:t>
      </w:r>
    </w:p>
    <w:p w14:paraId="614CDD8F" w14:textId="3AC3CFB0" w:rsidR="0099224F" w:rsidRPr="001C26F0" w:rsidRDefault="0099224F" w:rsidP="004F7939">
      <w:pPr>
        <w:spacing w:line="360" w:lineRule="auto"/>
        <w:rPr>
          <w:szCs w:val="24"/>
        </w:rPr>
      </w:pPr>
    </w:p>
    <w:p w14:paraId="2533AA84" w14:textId="2E17B800" w:rsidR="007F0F7A" w:rsidRPr="007F0F7A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CREATE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USER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7F0F7A">
        <w:rPr>
          <w:rFonts w:eastAsia="Times New Roman"/>
          <w:color w:val="795E26"/>
          <w:kern w:val="0"/>
          <w:szCs w:val="24"/>
          <w:lang w:val="en-GB" w:eastAsia="fr-FR"/>
        </w:rPr>
        <w:t>application_user</w:t>
      </w:r>
      <w:proofErr w:type="spellEnd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WITH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PASSWORD</w:t>
      </w:r>
      <w:r w:rsidRPr="001C26F0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7F0F7A">
        <w:rPr>
          <w:rFonts w:eastAsia="Times New Roman"/>
          <w:color w:val="A31515"/>
          <w:kern w:val="0"/>
          <w:szCs w:val="24"/>
          <w:lang w:val="en-GB" w:eastAsia="fr-FR"/>
        </w:rPr>
        <w:t>application_</w:t>
      </w:r>
      <w:r w:rsidR="00EE3229" w:rsidRPr="007F0F7A">
        <w:rPr>
          <w:rFonts w:eastAsia="Times New Roman"/>
          <w:color w:val="A31515"/>
          <w:kern w:val="0"/>
          <w:szCs w:val="24"/>
          <w:lang w:val="en-GB" w:eastAsia="fr-FR"/>
        </w:rPr>
        <w:t>password</w:t>
      </w:r>
      <w:proofErr w:type="spellEnd"/>
      <w:r w:rsidRPr="007F0F7A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4A214166" w14:textId="77777777" w:rsidR="007F0F7A" w:rsidRPr="007F0F7A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GRANT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CONNECT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ON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DATABASE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cours_optimisation</w:t>
      </w:r>
      <w:proofErr w:type="spellEnd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TO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application_user</w:t>
      </w:r>
      <w:proofErr w:type="spellEnd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78D6CFC6" w14:textId="77777777" w:rsidR="007F0F7A" w:rsidRPr="007F0F7A" w:rsidRDefault="007F0F7A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GRANT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USAGE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ON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SCHEMA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public </w:t>
      </w:r>
      <w:r w:rsidRPr="007F0F7A">
        <w:rPr>
          <w:rFonts w:eastAsia="Times New Roman"/>
          <w:color w:val="0000FF"/>
          <w:kern w:val="0"/>
          <w:szCs w:val="24"/>
          <w:lang w:val="en-GB" w:eastAsia="fr-FR"/>
        </w:rPr>
        <w:t>TO</w:t>
      </w:r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application_user</w:t>
      </w:r>
      <w:proofErr w:type="spellEnd"/>
      <w:r w:rsidRPr="007F0F7A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63EDEA72" w14:textId="5451C765" w:rsidR="007F0F7A" w:rsidRPr="007F0F7A" w:rsidRDefault="00EE3229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EE3229">
        <w:rPr>
          <w:rFonts w:eastAsia="Times New Roman"/>
          <w:color w:val="0000FF"/>
          <w:kern w:val="0"/>
          <w:szCs w:val="24"/>
          <w:lang w:val="en-GB" w:eastAsia="fr-FR"/>
        </w:rPr>
        <w:t>GRANT</w:t>
      </w:r>
      <w:r w:rsidRPr="00EE3229">
        <w:rPr>
          <w:rFonts w:eastAsia="Times New Roman"/>
          <w:color w:val="000000"/>
          <w:kern w:val="0"/>
          <w:szCs w:val="24"/>
          <w:lang w:val="en-GB" w:eastAsia="fr-FR"/>
        </w:rPr>
        <w:t xml:space="preserve"> ALL PRIVILEGES </w:t>
      </w:r>
      <w:r w:rsidRPr="00EE3229">
        <w:rPr>
          <w:rFonts w:eastAsia="Times New Roman"/>
          <w:color w:val="0000FF"/>
          <w:kern w:val="0"/>
          <w:szCs w:val="24"/>
          <w:lang w:val="en-GB" w:eastAsia="fr-FR"/>
        </w:rPr>
        <w:t>ON</w:t>
      </w:r>
      <w:r w:rsidRPr="00EE3229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EE3229">
        <w:rPr>
          <w:rFonts w:eastAsia="Times New Roman"/>
          <w:color w:val="0000FF"/>
          <w:kern w:val="0"/>
          <w:szCs w:val="24"/>
          <w:lang w:val="en-GB" w:eastAsia="fr-FR"/>
        </w:rPr>
        <w:t>TABLE</w:t>
      </w:r>
      <w:r w:rsidRPr="00EE3229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EE3229">
        <w:rPr>
          <w:rFonts w:eastAsia="Times New Roman"/>
          <w:color w:val="000000"/>
          <w:kern w:val="0"/>
          <w:szCs w:val="24"/>
          <w:lang w:val="en-GB" w:eastAsia="fr-FR"/>
        </w:rPr>
        <w:t>public.student</w:t>
      </w:r>
      <w:proofErr w:type="spellEnd"/>
      <w:r w:rsidRPr="00EE3229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EE3229">
        <w:rPr>
          <w:rFonts w:eastAsia="Times New Roman"/>
          <w:color w:val="0000FF"/>
          <w:kern w:val="0"/>
          <w:szCs w:val="24"/>
          <w:lang w:val="en-GB" w:eastAsia="fr-FR"/>
        </w:rPr>
        <w:t>TO</w:t>
      </w:r>
      <w:r w:rsidRPr="00EE3229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EE3229">
        <w:rPr>
          <w:rFonts w:eastAsia="Times New Roman"/>
          <w:color w:val="000000"/>
          <w:kern w:val="0"/>
          <w:szCs w:val="24"/>
          <w:lang w:val="en-GB" w:eastAsia="fr-FR"/>
        </w:rPr>
        <w:t>application_user</w:t>
      </w:r>
      <w:proofErr w:type="spellEnd"/>
      <w:r w:rsidR="007F0F7A" w:rsidRPr="007F0F7A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48315747" w14:textId="77777777" w:rsidR="004B3356" w:rsidRDefault="00EC1481" w:rsidP="004F7939">
      <w:pPr>
        <w:keepNext/>
        <w:spacing w:line="360" w:lineRule="auto"/>
        <w:jc w:val="center"/>
      </w:pPr>
      <w:r w:rsidRPr="001C26F0">
        <w:rPr>
          <w:noProof/>
          <w:szCs w:val="24"/>
          <w:lang w:val="en-GB"/>
          <w14:ligatures w14:val="standardContextual"/>
        </w:rPr>
        <w:drawing>
          <wp:inline distT="0" distB="0" distL="0" distR="0" wp14:anchorId="1D261183" wp14:editId="609F72DE">
            <wp:extent cx="5760000" cy="1188000"/>
            <wp:effectExtent l="0" t="0" r="0" b="0"/>
            <wp:docPr id="208469138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91384" name="Image 20846913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EFEE" w14:textId="1B27EAA2" w:rsidR="0099224F" w:rsidRPr="00F8230B" w:rsidRDefault="004B3356" w:rsidP="0034038D">
      <w:pPr>
        <w:pStyle w:val="Lgendeimage"/>
        <w:spacing w:after="0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975388">
        <w:rPr>
          <w:noProof/>
        </w:rPr>
        <w:t>V</w:t>
      </w:r>
      <w:r>
        <w:fldChar w:fldCharType="end"/>
      </w:r>
      <w:r>
        <w:t xml:space="preserve"> : Création d'un utilisateur applicatif</w:t>
      </w:r>
    </w:p>
    <w:p w14:paraId="5E23A11A" w14:textId="43382FDF" w:rsidR="002A324D" w:rsidRDefault="002A324D" w:rsidP="004F7939">
      <w:pPr>
        <w:spacing w:line="360" w:lineRule="auto"/>
        <w:rPr>
          <w:szCs w:val="24"/>
        </w:rPr>
      </w:pPr>
    </w:p>
    <w:p w14:paraId="3BBFB5D6" w14:textId="77777777" w:rsidR="0027291D" w:rsidRDefault="0027291D" w:rsidP="004F7939">
      <w:pPr>
        <w:spacing w:line="360" w:lineRule="auto"/>
        <w:rPr>
          <w:szCs w:val="24"/>
        </w:rPr>
      </w:pPr>
    </w:p>
    <w:p w14:paraId="222665AF" w14:textId="77777777" w:rsidR="0027291D" w:rsidRDefault="0027291D" w:rsidP="004F7939">
      <w:pPr>
        <w:spacing w:line="360" w:lineRule="auto"/>
        <w:rPr>
          <w:szCs w:val="24"/>
        </w:rPr>
      </w:pPr>
    </w:p>
    <w:p w14:paraId="444D9C6D" w14:textId="77777777" w:rsidR="0027291D" w:rsidRDefault="0027291D" w:rsidP="004F7939">
      <w:pPr>
        <w:spacing w:line="360" w:lineRule="auto"/>
        <w:rPr>
          <w:szCs w:val="24"/>
        </w:rPr>
      </w:pPr>
    </w:p>
    <w:p w14:paraId="290414F7" w14:textId="77777777" w:rsidR="00E25A26" w:rsidRPr="00F8230B" w:rsidRDefault="00E25A26" w:rsidP="004F7939">
      <w:pPr>
        <w:spacing w:line="360" w:lineRule="auto"/>
        <w:rPr>
          <w:szCs w:val="24"/>
        </w:rPr>
      </w:pPr>
    </w:p>
    <w:p w14:paraId="38EB1220" w14:textId="00E14A79" w:rsidR="0099224F" w:rsidRPr="0099224F" w:rsidRDefault="0099224F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 w:val="28"/>
          <w:szCs w:val="28"/>
          <w:lang w:eastAsia="fr-FR"/>
        </w:rPr>
      </w:pPr>
      <w:r w:rsidRPr="0099224F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lastRenderedPageBreak/>
        <w:t xml:space="preserve">Création d'un utilisateur de </w:t>
      </w:r>
      <w:proofErr w:type="spellStart"/>
      <w:r w:rsidRPr="0099224F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reporting</w:t>
      </w:r>
      <w:proofErr w:type="spellEnd"/>
      <w:r w:rsidRPr="0099224F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 xml:space="preserve"> avec uniquement des droits de lecture sur la table</w:t>
      </w:r>
      <w:r w:rsidR="00F8230B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 xml:space="preserve"> « </w:t>
      </w:r>
      <w:proofErr w:type="spellStart"/>
      <w:r w:rsidR="00F8230B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student</w:t>
      </w:r>
      <w:proofErr w:type="spellEnd"/>
      <w:r w:rsidR="00F8230B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 »</w:t>
      </w:r>
    </w:p>
    <w:p w14:paraId="054D4091" w14:textId="32805ABD" w:rsidR="0099224F" w:rsidRPr="001C26F0" w:rsidRDefault="0099224F" w:rsidP="004F7939">
      <w:pPr>
        <w:spacing w:line="360" w:lineRule="auto"/>
        <w:rPr>
          <w:szCs w:val="24"/>
        </w:rPr>
      </w:pPr>
    </w:p>
    <w:p w14:paraId="318A933B" w14:textId="77777777" w:rsidR="00525632" w:rsidRPr="00525632" w:rsidRDefault="0052563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CREATE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USER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525632">
        <w:rPr>
          <w:rFonts w:eastAsia="Times New Roman"/>
          <w:color w:val="795E26"/>
          <w:kern w:val="0"/>
          <w:szCs w:val="24"/>
          <w:lang w:val="en-GB" w:eastAsia="fr-FR"/>
        </w:rPr>
        <w:t>reporting_user</w:t>
      </w:r>
      <w:proofErr w:type="spellEnd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WITH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PASSWORD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proofErr w:type="spellStart"/>
      <w:r w:rsidRPr="00525632">
        <w:rPr>
          <w:rFonts w:eastAsia="Times New Roman"/>
          <w:color w:val="A31515"/>
          <w:kern w:val="0"/>
          <w:szCs w:val="24"/>
          <w:lang w:val="en-GB" w:eastAsia="fr-FR"/>
        </w:rPr>
        <w:t>reporting_password</w:t>
      </w:r>
      <w:proofErr w:type="spellEnd"/>
      <w:r w:rsidRPr="00525632">
        <w:rPr>
          <w:rFonts w:eastAsia="Times New Roman"/>
          <w:color w:val="A31515"/>
          <w:kern w:val="0"/>
          <w:szCs w:val="24"/>
          <w:lang w:val="en-GB" w:eastAsia="fr-FR"/>
        </w:rPr>
        <w:t>'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2C3F02FF" w14:textId="77777777" w:rsidR="00525632" w:rsidRPr="00525632" w:rsidRDefault="0052563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GRANT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CONNECT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ON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DATABASE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cours_optimisation</w:t>
      </w:r>
      <w:proofErr w:type="spellEnd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TO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reporting_user</w:t>
      </w:r>
      <w:proofErr w:type="spellEnd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0862ABD5" w14:textId="77777777" w:rsidR="00525632" w:rsidRPr="00525632" w:rsidRDefault="00525632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GRANT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USAGE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ON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SCHEMA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public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TO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reporting_user</w:t>
      </w:r>
      <w:proofErr w:type="spellEnd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248809AA" w14:textId="29BE0751" w:rsidR="0099224F" w:rsidRPr="001C26F0" w:rsidRDefault="00525632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color w:val="3B3B3B"/>
          <w:kern w:val="0"/>
          <w:szCs w:val="24"/>
          <w:lang w:val="en-GB" w:eastAsia="fr-FR"/>
        </w:rPr>
      </w:pP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GRANT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SELECT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ON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TABLE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public.student</w:t>
      </w:r>
      <w:proofErr w:type="spellEnd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r w:rsidRPr="00525632">
        <w:rPr>
          <w:rFonts w:eastAsia="Times New Roman"/>
          <w:color w:val="0000FF"/>
          <w:kern w:val="0"/>
          <w:szCs w:val="24"/>
          <w:lang w:val="en-GB" w:eastAsia="fr-FR"/>
        </w:rPr>
        <w:t>TO</w:t>
      </w:r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 xml:space="preserve"> </w:t>
      </w:r>
      <w:proofErr w:type="spellStart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reporting_user</w:t>
      </w:r>
      <w:proofErr w:type="spellEnd"/>
      <w:r w:rsidRPr="00525632">
        <w:rPr>
          <w:rFonts w:eastAsia="Times New Roman"/>
          <w:color w:val="000000"/>
          <w:kern w:val="0"/>
          <w:szCs w:val="24"/>
          <w:lang w:val="en-GB" w:eastAsia="fr-FR"/>
        </w:rPr>
        <w:t>;</w:t>
      </w:r>
    </w:p>
    <w:p w14:paraId="34C092AD" w14:textId="77777777" w:rsidR="00ED45ED" w:rsidRDefault="00525632" w:rsidP="004F7939">
      <w:pPr>
        <w:keepNext/>
        <w:spacing w:line="360" w:lineRule="auto"/>
        <w:jc w:val="center"/>
      </w:pPr>
      <w:r w:rsidRPr="001C26F0">
        <w:rPr>
          <w:noProof/>
          <w:szCs w:val="24"/>
          <w:lang w:val="en-GB"/>
        </w:rPr>
        <w:drawing>
          <wp:inline distT="0" distB="0" distL="0" distR="0" wp14:anchorId="201842B7" wp14:editId="5ACF5FEA">
            <wp:extent cx="5760000" cy="1188000"/>
            <wp:effectExtent l="0" t="0" r="0" b="0"/>
            <wp:docPr id="184268061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80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5D0E" w14:textId="126E39E4" w:rsidR="00525632" w:rsidRPr="00F8230B" w:rsidRDefault="00ED45ED" w:rsidP="00331A63">
      <w:pPr>
        <w:pStyle w:val="Lgendeimage"/>
        <w:spacing w:after="0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975388">
        <w:rPr>
          <w:noProof/>
        </w:rPr>
        <w:t>VI</w:t>
      </w:r>
      <w:r>
        <w:fldChar w:fldCharType="end"/>
      </w:r>
      <w:r>
        <w:t xml:space="preserve"> : Création d'un utilisateur de </w:t>
      </w:r>
      <w:proofErr w:type="spellStart"/>
      <w:r>
        <w:t>reporting</w:t>
      </w:r>
      <w:proofErr w:type="spellEnd"/>
    </w:p>
    <w:p w14:paraId="3E564D77" w14:textId="77777777" w:rsidR="0040154C" w:rsidRPr="00F8230B" w:rsidRDefault="0040154C" w:rsidP="004F7939">
      <w:pPr>
        <w:spacing w:line="360" w:lineRule="auto"/>
        <w:rPr>
          <w:szCs w:val="24"/>
        </w:rPr>
      </w:pPr>
    </w:p>
    <w:p w14:paraId="1BF34CEF" w14:textId="77777777" w:rsidR="0040154C" w:rsidRPr="00F8230B" w:rsidRDefault="0040154C" w:rsidP="004F7939">
      <w:pPr>
        <w:spacing w:line="360" w:lineRule="auto"/>
        <w:rPr>
          <w:szCs w:val="24"/>
        </w:rPr>
      </w:pPr>
    </w:p>
    <w:p w14:paraId="14C85332" w14:textId="77777777" w:rsidR="00C14CB6" w:rsidRPr="005168F8" w:rsidRDefault="00C14CB6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</w:pPr>
      <w:r w:rsidRPr="00C14CB6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Filtrage des accès à la BDD (seuls les utilisateurs locaux peuvent se connecter)</w:t>
      </w:r>
    </w:p>
    <w:p w14:paraId="756750A6" w14:textId="6EC8731E" w:rsidR="0040154C" w:rsidRPr="001C26F0" w:rsidRDefault="0040154C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kern w:val="0"/>
          <w:szCs w:val="24"/>
          <w:lang w:eastAsia="fr-FR"/>
        </w:rPr>
      </w:pPr>
    </w:p>
    <w:p w14:paraId="0C24EFE8" w14:textId="41CE8B0C" w:rsidR="0040154C" w:rsidRPr="00C14CB6" w:rsidRDefault="00AA1F60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kern w:val="0"/>
          <w:szCs w:val="24"/>
          <w:lang w:eastAsia="fr-FR"/>
        </w:rPr>
      </w:pPr>
      <w:r w:rsidRPr="001C26F0">
        <w:rPr>
          <w:rFonts w:eastAsia="Times New Roman"/>
          <w:kern w:val="0"/>
          <w:szCs w:val="24"/>
          <w:lang w:eastAsia="fr-FR"/>
        </w:rPr>
        <w:t xml:space="preserve">La configuration du fichier </w:t>
      </w:r>
      <w:r w:rsidRPr="001C26F0">
        <w:rPr>
          <w:rFonts w:eastAsia="Times New Roman"/>
          <w:b/>
          <w:bCs/>
          <w:kern w:val="0"/>
          <w:szCs w:val="24"/>
          <w:lang w:eastAsia="fr-FR"/>
        </w:rPr>
        <w:t>« </w:t>
      </w:r>
      <w:proofErr w:type="spellStart"/>
      <w:r w:rsidRPr="001C26F0">
        <w:rPr>
          <w:rFonts w:eastAsia="Times New Roman"/>
          <w:b/>
          <w:bCs/>
          <w:kern w:val="0"/>
          <w:szCs w:val="24"/>
          <w:lang w:eastAsia="fr-FR"/>
        </w:rPr>
        <w:t>pg_hba.conf</w:t>
      </w:r>
      <w:proofErr w:type="spellEnd"/>
      <w:r w:rsidRPr="001C26F0">
        <w:rPr>
          <w:rFonts w:eastAsia="Times New Roman"/>
          <w:b/>
          <w:bCs/>
          <w:kern w:val="0"/>
          <w:szCs w:val="24"/>
          <w:lang w:eastAsia="fr-FR"/>
        </w:rPr>
        <w:t> »</w:t>
      </w:r>
      <w:r w:rsidRPr="001C26F0">
        <w:rPr>
          <w:rFonts w:eastAsia="Times New Roman"/>
          <w:kern w:val="0"/>
          <w:szCs w:val="24"/>
          <w:lang w:eastAsia="fr-FR"/>
        </w:rPr>
        <w:t xml:space="preserve"> de PostgreSQL assure que seuls les utilisateurs qui se connectent localement depuis localhost peuvent accéder à la base de données. De plus, la méthode d'authentification </w:t>
      </w:r>
      <w:r w:rsidRPr="001C26F0">
        <w:rPr>
          <w:rFonts w:eastAsia="Times New Roman"/>
          <w:b/>
          <w:bCs/>
          <w:kern w:val="0"/>
          <w:szCs w:val="24"/>
          <w:lang w:eastAsia="fr-FR"/>
        </w:rPr>
        <w:t>« scram-sha-256 »</w:t>
      </w:r>
      <w:r w:rsidR="00393E99">
        <w:rPr>
          <w:rFonts w:eastAsia="Times New Roman"/>
          <w:kern w:val="0"/>
          <w:szCs w:val="24"/>
          <w:lang w:eastAsia="fr-FR"/>
        </w:rPr>
        <w:t xml:space="preserve">, qui chiffre les mots de passe, </w:t>
      </w:r>
      <w:r w:rsidRPr="001C26F0">
        <w:rPr>
          <w:rFonts w:eastAsia="Times New Roman"/>
          <w:kern w:val="0"/>
          <w:szCs w:val="24"/>
          <w:lang w:eastAsia="fr-FR"/>
        </w:rPr>
        <w:t>est utilisée</w:t>
      </w:r>
      <w:r w:rsidRPr="001C26F0">
        <w:rPr>
          <w:szCs w:val="24"/>
        </w:rPr>
        <w:t>.</w:t>
      </w:r>
    </w:p>
    <w:p w14:paraId="4FE7546E" w14:textId="77777777" w:rsidR="00805B79" w:rsidRDefault="0040154C" w:rsidP="004F7939">
      <w:pPr>
        <w:keepNext/>
        <w:spacing w:line="360" w:lineRule="auto"/>
        <w:jc w:val="center"/>
      </w:pPr>
      <w:r w:rsidRPr="001C26F0">
        <w:rPr>
          <w:noProof/>
          <w:szCs w:val="24"/>
        </w:rPr>
        <w:drawing>
          <wp:inline distT="0" distB="0" distL="0" distR="0" wp14:anchorId="4CE2CA20" wp14:editId="54DAE16C">
            <wp:extent cx="5329617" cy="2196000"/>
            <wp:effectExtent l="0" t="0" r="4445" b="0"/>
            <wp:docPr id="1029929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29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61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A722" w14:textId="6B9E8CEA" w:rsidR="00C14CB6" w:rsidRPr="001C26F0" w:rsidRDefault="00805B79" w:rsidP="004F7939">
      <w:pPr>
        <w:pStyle w:val="Lgendeimage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975388">
        <w:rPr>
          <w:noProof/>
        </w:rPr>
        <w:t>VII</w:t>
      </w:r>
      <w:r>
        <w:fldChar w:fldCharType="end"/>
      </w:r>
      <w:r>
        <w:t xml:space="preserve"> : Extrait du fichier « </w:t>
      </w:r>
      <w:proofErr w:type="spellStart"/>
      <w:r>
        <w:t>pg_hba.conf</w:t>
      </w:r>
      <w:proofErr w:type="spellEnd"/>
      <w:r>
        <w:t> »</w:t>
      </w:r>
    </w:p>
    <w:p w14:paraId="48F6D7DF" w14:textId="77777777" w:rsidR="00EC1481" w:rsidRPr="00EC1481" w:rsidRDefault="00EC1481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 w:val="28"/>
          <w:szCs w:val="28"/>
          <w:lang w:eastAsia="fr-FR"/>
        </w:rPr>
      </w:pPr>
      <w:r w:rsidRPr="00EC1481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lastRenderedPageBreak/>
        <w:t>Sauvegarde de la BDD</w:t>
      </w:r>
    </w:p>
    <w:p w14:paraId="46426D3C" w14:textId="77777777" w:rsidR="00EC1481" w:rsidRPr="00393E99" w:rsidRDefault="00EC1481" w:rsidP="004F7939">
      <w:pPr>
        <w:spacing w:line="360" w:lineRule="auto"/>
        <w:rPr>
          <w:szCs w:val="24"/>
        </w:rPr>
      </w:pPr>
    </w:p>
    <w:p w14:paraId="6275B142" w14:textId="77777777" w:rsidR="00C14CB6" w:rsidRPr="00C14CB6" w:rsidRDefault="00C14CB6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color w:val="3B3B3B"/>
          <w:kern w:val="0"/>
          <w:szCs w:val="24"/>
          <w:lang w:eastAsia="fr-FR"/>
        </w:rPr>
      </w:pPr>
      <w:proofErr w:type="spellStart"/>
      <w:r w:rsidRPr="00C14CB6">
        <w:rPr>
          <w:rFonts w:eastAsia="Times New Roman"/>
          <w:color w:val="795E26"/>
          <w:kern w:val="0"/>
          <w:szCs w:val="24"/>
          <w:lang w:eastAsia="fr-FR"/>
        </w:rPr>
        <w:t>pg_dump</w:t>
      </w:r>
      <w:proofErr w:type="spellEnd"/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r w:rsidRPr="00C14CB6">
        <w:rPr>
          <w:rFonts w:eastAsia="Times New Roman"/>
          <w:color w:val="0000FF"/>
          <w:kern w:val="0"/>
          <w:szCs w:val="24"/>
          <w:lang w:eastAsia="fr-FR"/>
        </w:rPr>
        <w:t>-U</w:t>
      </w:r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proofErr w:type="spellStart"/>
      <w:r w:rsidRPr="00C14CB6">
        <w:rPr>
          <w:rFonts w:eastAsia="Times New Roman"/>
          <w:color w:val="A31515"/>
          <w:kern w:val="0"/>
          <w:szCs w:val="24"/>
          <w:lang w:eastAsia="fr-FR"/>
        </w:rPr>
        <w:t>giuliana</w:t>
      </w:r>
      <w:proofErr w:type="spellEnd"/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r w:rsidRPr="00C14CB6">
        <w:rPr>
          <w:rFonts w:eastAsia="Times New Roman"/>
          <w:color w:val="0000FF"/>
          <w:kern w:val="0"/>
          <w:szCs w:val="24"/>
          <w:lang w:eastAsia="fr-FR"/>
        </w:rPr>
        <w:t>-d</w:t>
      </w:r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proofErr w:type="spellStart"/>
      <w:r w:rsidRPr="00C14CB6">
        <w:rPr>
          <w:rFonts w:eastAsia="Times New Roman"/>
          <w:color w:val="A31515"/>
          <w:kern w:val="0"/>
          <w:szCs w:val="24"/>
          <w:lang w:eastAsia="fr-FR"/>
        </w:rPr>
        <w:t>cours_optimisation</w:t>
      </w:r>
      <w:proofErr w:type="spellEnd"/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r w:rsidRPr="00C14CB6">
        <w:rPr>
          <w:rFonts w:eastAsia="Times New Roman"/>
          <w:color w:val="0000FF"/>
          <w:kern w:val="0"/>
          <w:szCs w:val="24"/>
          <w:lang w:eastAsia="fr-FR"/>
        </w:rPr>
        <w:t>-F</w:t>
      </w:r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r w:rsidRPr="00C14CB6">
        <w:rPr>
          <w:rFonts w:eastAsia="Times New Roman"/>
          <w:color w:val="A31515"/>
          <w:kern w:val="0"/>
          <w:szCs w:val="24"/>
          <w:lang w:eastAsia="fr-FR"/>
        </w:rPr>
        <w:t>tar</w:t>
      </w:r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r w:rsidRPr="00C14CB6">
        <w:rPr>
          <w:rFonts w:eastAsia="Times New Roman"/>
          <w:color w:val="0000FF"/>
          <w:kern w:val="0"/>
          <w:szCs w:val="24"/>
          <w:lang w:eastAsia="fr-FR"/>
        </w:rPr>
        <w:t>-f</w:t>
      </w:r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proofErr w:type="spellStart"/>
      <w:r w:rsidRPr="00C14CB6">
        <w:rPr>
          <w:rFonts w:eastAsia="Times New Roman"/>
          <w:color w:val="A31515"/>
          <w:kern w:val="0"/>
          <w:szCs w:val="24"/>
          <w:lang w:eastAsia="fr-FR"/>
        </w:rPr>
        <w:t>mydb.sql</w:t>
      </w:r>
      <w:proofErr w:type="spellEnd"/>
    </w:p>
    <w:p w14:paraId="6488A40E" w14:textId="77777777" w:rsidR="00E77B34" w:rsidRDefault="007604BB" w:rsidP="004F7939">
      <w:pPr>
        <w:keepNext/>
        <w:shd w:val="clear" w:color="auto" w:fill="FFFFFF"/>
        <w:suppressAutoHyphens w:val="0"/>
        <w:autoSpaceDN/>
        <w:spacing w:line="360" w:lineRule="auto"/>
        <w:jc w:val="center"/>
      </w:pPr>
      <w:r w:rsidRPr="001C26F0">
        <w:rPr>
          <w:rFonts w:eastAsia="Times New Roman"/>
          <w:noProof/>
          <w:color w:val="3B3B3B"/>
          <w:kern w:val="0"/>
          <w:szCs w:val="24"/>
          <w:lang w:val="en-GB" w:eastAsia="fr-FR"/>
          <w14:ligatures w14:val="standardContextual"/>
        </w:rPr>
        <w:drawing>
          <wp:inline distT="0" distB="0" distL="0" distR="0" wp14:anchorId="21EB55B3" wp14:editId="65B7C510">
            <wp:extent cx="5958000" cy="1872000"/>
            <wp:effectExtent l="0" t="0" r="0" b="0"/>
            <wp:docPr id="8504208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20811" name="Image 8504208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B01D" w14:textId="1B34AB93" w:rsidR="007604BB" w:rsidRDefault="00E77B34" w:rsidP="009E204E">
      <w:pPr>
        <w:pStyle w:val="Lgendeimage"/>
        <w:spacing w:after="0"/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975388">
        <w:rPr>
          <w:noProof/>
        </w:rPr>
        <w:t>VIII</w:t>
      </w:r>
      <w:r>
        <w:fldChar w:fldCharType="end"/>
      </w:r>
      <w:r>
        <w:t xml:space="preserve"> : création d'un fichier de sauvegarde de la base de données</w:t>
      </w:r>
    </w:p>
    <w:p w14:paraId="4A49B610" w14:textId="77777777" w:rsidR="0084318D" w:rsidRPr="009779A1" w:rsidRDefault="0084318D" w:rsidP="004F7939">
      <w:pPr>
        <w:spacing w:line="360" w:lineRule="auto"/>
      </w:pPr>
    </w:p>
    <w:p w14:paraId="3B9E08F8" w14:textId="77777777" w:rsidR="0084318D" w:rsidRPr="009779A1" w:rsidRDefault="0084318D" w:rsidP="004F7939">
      <w:pPr>
        <w:spacing w:line="360" w:lineRule="auto"/>
        <w:rPr>
          <w:lang w:eastAsia="fr-FR"/>
        </w:rPr>
      </w:pPr>
    </w:p>
    <w:p w14:paraId="430C0DCE" w14:textId="6079B7A5" w:rsidR="00EC1481" w:rsidRPr="00EC1481" w:rsidRDefault="00EC1481" w:rsidP="004F7939">
      <w:pPr>
        <w:shd w:val="clear" w:color="auto" w:fill="FFFFFF"/>
        <w:suppressAutoHyphens w:val="0"/>
        <w:autoSpaceDN/>
        <w:spacing w:line="360" w:lineRule="auto"/>
        <w:rPr>
          <w:rFonts w:eastAsia="Times New Roman"/>
          <w:color w:val="3B3B3B"/>
          <w:kern w:val="0"/>
          <w:sz w:val="28"/>
          <w:szCs w:val="28"/>
          <w:lang w:eastAsia="fr-FR"/>
        </w:rPr>
      </w:pPr>
      <w:r w:rsidRPr="00EC1481">
        <w:rPr>
          <w:rFonts w:eastAsia="Times New Roman"/>
          <w:b/>
          <w:bCs/>
          <w:color w:val="800000"/>
          <w:kern w:val="0"/>
          <w:sz w:val="28"/>
          <w:szCs w:val="28"/>
          <w:lang w:eastAsia="fr-FR"/>
        </w:rPr>
        <w:t>Restauration de la BDD</w:t>
      </w:r>
    </w:p>
    <w:p w14:paraId="18DD6A15" w14:textId="17FBC62A" w:rsidR="00EC1481" w:rsidRPr="001C26F0" w:rsidRDefault="00EC1481" w:rsidP="004F7939">
      <w:pPr>
        <w:spacing w:line="360" w:lineRule="auto"/>
        <w:rPr>
          <w:szCs w:val="24"/>
        </w:rPr>
      </w:pPr>
    </w:p>
    <w:p w14:paraId="4954F359" w14:textId="62835F09" w:rsidR="00EC1481" w:rsidRPr="001C26F0" w:rsidRDefault="00C14CB6" w:rsidP="004F7939">
      <w:pPr>
        <w:shd w:val="clear" w:color="auto" w:fill="FFFFFF"/>
        <w:suppressAutoHyphens w:val="0"/>
        <w:autoSpaceDN/>
        <w:spacing w:after="240" w:line="360" w:lineRule="auto"/>
        <w:rPr>
          <w:rFonts w:eastAsia="Times New Roman"/>
          <w:color w:val="A31515"/>
          <w:kern w:val="0"/>
          <w:szCs w:val="24"/>
          <w:lang w:eastAsia="fr-FR"/>
        </w:rPr>
      </w:pPr>
      <w:proofErr w:type="spellStart"/>
      <w:r w:rsidRPr="00C14CB6">
        <w:rPr>
          <w:rFonts w:eastAsia="Times New Roman"/>
          <w:color w:val="795E26"/>
          <w:kern w:val="0"/>
          <w:szCs w:val="24"/>
          <w:lang w:eastAsia="fr-FR"/>
        </w:rPr>
        <w:t>pg_restore</w:t>
      </w:r>
      <w:proofErr w:type="spellEnd"/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r w:rsidRPr="00C14CB6">
        <w:rPr>
          <w:rFonts w:eastAsia="Times New Roman"/>
          <w:color w:val="0000FF"/>
          <w:kern w:val="0"/>
          <w:szCs w:val="24"/>
          <w:lang w:eastAsia="fr-FR"/>
        </w:rPr>
        <w:t>-U</w:t>
      </w:r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proofErr w:type="spellStart"/>
      <w:r w:rsidRPr="00C14CB6">
        <w:rPr>
          <w:rFonts w:eastAsia="Times New Roman"/>
          <w:color w:val="A31515"/>
          <w:kern w:val="0"/>
          <w:szCs w:val="24"/>
          <w:lang w:eastAsia="fr-FR"/>
        </w:rPr>
        <w:t>giuliana</w:t>
      </w:r>
      <w:proofErr w:type="spellEnd"/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r w:rsidRPr="00C14CB6">
        <w:rPr>
          <w:rFonts w:eastAsia="Times New Roman"/>
          <w:color w:val="0000FF"/>
          <w:kern w:val="0"/>
          <w:szCs w:val="24"/>
          <w:lang w:eastAsia="fr-FR"/>
        </w:rPr>
        <w:t>-d</w:t>
      </w:r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proofErr w:type="spellStart"/>
      <w:r w:rsidRPr="00C14CB6">
        <w:rPr>
          <w:rFonts w:eastAsia="Times New Roman"/>
          <w:color w:val="A31515"/>
          <w:kern w:val="0"/>
          <w:szCs w:val="24"/>
          <w:lang w:eastAsia="fr-FR"/>
        </w:rPr>
        <w:t>cours_optimisation</w:t>
      </w:r>
      <w:proofErr w:type="spellEnd"/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r w:rsidRPr="00C14CB6">
        <w:rPr>
          <w:rFonts w:eastAsia="Times New Roman"/>
          <w:color w:val="0000FF"/>
          <w:kern w:val="0"/>
          <w:szCs w:val="24"/>
          <w:lang w:eastAsia="fr-FR"/>
        </w:rPr>
        <w:t>-1</w:t>
      </w:r>
      <w:r w:rsidRPr="00C14CB6">
        <w:rPr>
          <w:rFonts w:eastAsia="Times New Roman"/>
          <w:color w:val="000000"/>
          <w:kern w:val="0"/>
          <w:szCs w:val="24"/>
          <w:lang w:eastAsia="fr-FR"/>
        </w:rPr>
        <w:t xml:space="preserve"> </w:t>
      </w:r>
      <w:proofErr w:type="spellStart"/>
      <w:r w:rsidRPr="00C14CB6">
        <w:rPr>
          <w:rFonts w:eastAsia="Times New Roman"/>
          <w:color w:val="A31515"/>
          <w:kern w:val="0"/>
          <w:szCs w:val="24"/>
          <w:lang w:eastAsia="fr-FR"/>
        </w:rPr>
        <w:t>mydb.sql</w:t>
      </w:r>
      <w:proofErr w:type="spellEnd"/>
    </w:p>
    <w:p w14:paraId="69C1868D" w14:textId="77777777" w:rsidR="00433FCA" w:rsidRDefault="000F5FC9" w:rsidP="004F7939">
      <w:pPr>
        <w:keepNext/>
        <w:shd w:val="clear" w:color="auto" w:fill="FFFFFF"/>
        <w:suppressAutoHyphens w:val="0"/>
        <w:autoSpaceDN/>
        <w:spacing w:line="360" w:lineRule="auto"/>
        <w:jc w:val="center"/>
      </w:pPr>
      <w:r w:rsidRPr="001C26F0">
        <w:rPr>
          <w:rFonts w:eastAsia="Times New Roman"/>
          <w:noProof/>
          <w:kern w:val="0"/>
          <w:szCs w:val="24"/>
          <w:lang w:eastAsia="fr-FR"/>
        </w:rPr>
        <w:drawing>
          <wp:inline distT="0" distB="0" distL="0" distR="0" wp14:anchorId="4E7A916E" wp14:editId="0A46302F">
            <wp:extent cx="5760000" cy="571239"/>
            <wp:effectExtent l="0" t="0" r="0" b="635"/>
            <wp:docPr id="65140324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03246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EACE" w14:textId="5FE774FA" w:rsidR="000F5FC9" w:rsidRPr="00400017" w:rsidRDefault="00433FCA" w:rsidP="00494733">
      <w:pPr>
        <w:pStyle w:val="Lgendeimage"/>
        <w:spacing w:after="0"/>
        <w:rPr>
          <w:rFonts w:eastAsia="Times New Roman"/>
          <w:kern w:val="0"/>
          <w:szCs w:val="24"/>
          <w:lang w:eastAsia="fr-FR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975388">
        <w:rPr>
          <w:noProof/>
        </w:rPr>
        <w:t>IX</w:t>
      </w:r>
      <w:r>
        <w:fldChar w:fldCharType="end"/>
      </w:r>
      <w:r>
        <w:t xml:space="preserve"> : Exécution de la commande pour restaurer la base de données</w:t>
      </w:r>
    </w:p>
    <w:sectPr w:rsidR="000F5FC9" w:rsidRPr="00400017" w:rsidSect="005D6245">
      <w:headerReference w:type="default" r:id="rId15"/>
      <w:footerReference w:type="default" r:id="rId16"/>
      <w:pgSz w:w="11906" w:h="16838"/>
      <w:pgMar w:top="114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BD0F8" w14:textId="77777777" w:rsidR="0090614C" w:rsidRDefault="0090614C" w:rsidP="00045BD9">
      <w:r>
        <w:separator/>
      </w:r>
    </w:p>
  </w:endnote>
  <w:endnote w:type="continuationSeparator" w:id="0">
    <w:p w14:paraId="086744A4" w14:textId="77777777" w:rsidR="0090614C" w:rsidRDefault="0090614C" w:rsidP="0004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588DB" w14:textId="3A772AE4" w:rsidR="00045BD9" w:rsidRDefault="00045BD9">
    <w:pPr>
      <w:pStyle w:val="Pieddepage"/>
      <w:jc w:val="right"/>
    </w:pPr>
  </w:p>
  <w:p w14:paraId="1C7AEFBF" w14:textId="77777777" w:rsidR="00045BD9" w:rsidRDefault="00045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4CFBC" w14:textId="77777777" w:rsidR="0090614C" w:rsidRDefault="0090614C" w:rsidP="00045BD9">
      <w:r>
        <w:separator/>
      </w:r>
    </w:p>
  </w:footnote>
  <w:footnote w:type="continuationSeparator" w:id="0">
    <w:p w14:paraId="1A007290" w14:textId="77777777" w:rsidR="0090614C" w:rsidRDefault="0090614C" w:rsidP="00045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F72A7" w14:textId="126B220F" w:rsidR="00C43730" w:rsidRPr="00F924BA" w:rsidRDefault="00F924BA" w:rsidP="00F924BA">
    <w:pPr>
      <w:pStyle w:val="En-tte"/>
      <w:jc w:val="right"/>
      <w:rPr>
        <w:sz w:val="20"/>
        <w:szCs w:val="20"/>
      </w:rPr>
    </w:pPr>
    <w:r w:rsidRPr="00F924BA">
      <w:rPr>
        <w:sz w:val="20"/>
        <w:szCs w:val="20"/>
      </w:rPr>
      <w:t>Giuliana GODAIL-FABRIZIO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4F"/>
    <w:rsid w:val="000079C5"/>
    <w:rsid w:val="00021330"/>
    <w:rsid w:val="00036AE9"/>
    <w:rsid w:val="00042B77"/>
    <w:rsid w:val="00045BD9"/>
    <w:rsid w:val="00055223"/>
    <w:rsid w:val="00061D50"/>
    <w:rsid w:val="000636D8"/>
    <w:rsid w:val="000760AE"/>
    <w:rsid w:val="0007616E"/>
    <w:rsid w:val="000D461C"/>
    <w:rsid w:val="000F5FC9"/>
    <w:rsid w:val="000F7EF3"/>
    <w:rsid w:val="0012024C"/>
    <w:rsid w:val="001242DE"/>
    <w:rsid w:val="001309CD"/>
    <w:rsid w:val="00157958"/>
    <w:rsid w:val="00186535"/>
    <w:rsid w:val="001934A4"/>
    <w:rsid w:val="001A0A81"/>
    <w:rsid w:val="001C268F"/>
    <w:rsid w:val="001C26F0"/>
    <w:rsid w:val="001C728D"/>
    <w:rsid w:val="001D3271"/>
    <w:rsid w:val="001D32DD"/>
    <w:rsid w:val="001F6F99"/>
    <w:rsid w:val="001F7612"/>
    <w:rsid w:val="00221544"/>
    <w:rsid w:val="00225386"/>
    <w:rsid w:val="0022682B"/>
    <w:rsid w:val="00227B3F"/>
    <w:rsid w:val="002533C3"/>
    <w:rsid w:val="00254D3B"/>
    <w:rsid w:val="0026119D"/>
    <w:rsid w:val="00264731"/>
    <w:rsid w:val="002716B8"/>
    <w:rsid w:val="0027291D"/>
    <w:rsid w:val="00285D12"/>
    <w:rsid w:val="00286C85"/>
    <w:rsid w:val="002A324D"/>
    <w:rsid w:val="002D11D5"/>
    <w:rsid w:val="002F2DDF"/>
    <w:rsid w:val="00321DFA"/>
    <w:rsid w:val="00326208"/>
    <w:rsid w:val="00330A96"/>
    <w:rsid w:val="00331A63"/>
    <w:rsid w:val="0034038D"/>
    <w:rsid w:val="00345DB5"/>
    <w:rsid w:val="00346630"/>
    <w:rsid w:val="00373719"/>
    <w:rsid w:val="0037597D"/>
    <w:rsid w:val="00376711"/>
    <w:rsid w:val="00384935"/>
    <w:rsid w:val="00393E99"/>
    <w:rsid w:val="003B16EE"/>
    <w:rsid w:val="003B61AE"/>
    <w:rsid w:val="003C3F15"/>
    <w:rsid w:val="003F64E0"/>
    <w:rsid w:val="00400017"/>
    <w:rsid w:val="0040154C"/>
    <w:rsid w:val="004024A1"/>
    <w:rsid w:val="00402E62"/>
    <w:rsid w:val="00425CB0"/>
    <w:rsid w:val="00433FCA"/>
    <w:rsid w:val="00444B6D"/>
    <w:rsid w:val="00450666"/>
    <w:rsid w:val="00482ECE"/>
    <w:rsid w:val="004910D5"/>
    <w:rsid w:val="004942DF"/>
    <w:rsid w:val="00494733"/>
    <w:rsid w:val="004B3356"/>
    <w:rsid w:val="004D7E88"/>
    <w:rsid w:val="004E1C7F"/>
    <w:rsid w:val="004F5DFA"/>
    <w:rsid w:val="004F7939"/>
    <w:rsid w:val="004F7D87"/>
    <w:rsid w:val="00506C48"/>
    <w:rsid w:val="005168F8"/>
    <w:rsid w:val="00525632"/>
    <w:rsid w:val="00543E64"/>
    <w:rsid w:val="00583677"/>
    <w:rsid w:val="00592DA2"/>
    <w:rsid w:val="005972B4"/>
    <w:rsid w:val="005B2ECE"/>
    <w:rsid w:val="005B3C1D"/>
    <w:rsid w:val="005C61A1"/>
    <w:rsid w:val="005D6245"/>
    <w:rsid w:val="005D6472"/>
    <w:rsid w:val="006134BC"/>
    <w:rsid w:val="00616491"/>
    <w:rsid w:val="00625C69"/>
    <w:rsid w:val="006308D4"/>
    <w:rsid w:val="006928A0"/>
    <w:rsid w:val="006A6CC6"/>
    <w:rsid w:val="006B7DEC"/>
    <w:rsid w:val="006C0645"/>
    <w:rsid w:val="006F4719"/>
    <w:rsid w:val="006F73B2"/>
    <w:rsid w:val="00710EBF"/>
    <w:rsid w:val="00725063"/>
    <w:rsid w:val="00726F78"/>
    <w:rsid w:val="007339EB"/>
    <w:rsid w:val="00742C88"/>
    <w:rsid w:val="00757F60"/>
    <w:rsid w:val="007604BB"/>
    <w:rsid w:val="00763217"/>
    <w:rsid w:val="00772BA9"/>
    <w:rsid w:val="00781CAC"/>
    <w:rsid w:val="00791EFA"/>
    <w:rsid w:val="007A2C8B"/>
    <w:rsid w:val="007C5A4D"/>
    <w:rsid w:val="007D78D3"/>
    <w:rsid w:val="007F0F7A"/>
    <w:rsid w:val="00805B79"/>
    <w:rsid w:val="008341A7"/>
    <w:rsid w:val="0084318D"/>
    <w:rsid w:val="008457E4"/>
    <w:rsid w:val="008473BE"/>
    <w:rsid w:val="008604E3"/>
    <w:rsid w:val="00860FDE"/>
    <w:rsid w:val="00864B5D"/>
    <w:rsid w:val="0086770F"/>
    <w:rsid w:val="008A4FA7"/>
    <w:rsid w:val="008B0C98"/>
    <w:rsid w:val="008F42F1"/>
    <w:rsid w:val="008F7253"/>
    <w:rsid w:val="0090614C"/>
    <w:rsid w:val="009638B5"/>
    <w:rsid w:val="009704E0"/>
    <w:rsid w:val="00970C42"/>
    <w:rsid w:val="00972922"/>
    <w:rsid w:val="00975388"/>
    <w:rsid w:val="009779A1"/>
    <w:rsid w:val="00991C54"/>
    <w:rsid w:val="0099224F"/>
    <w:rsid w:val="009C057D"/>
    <w:rsid w:val="009C08E7"/>
    <w:rsid w:val="009D64DD"/>
    <w:rsid w:val="009E052B"/>
    <w:rsid w:val="009E204E"/>
    <w:rsid w:val="009F542C"/>
    <w:rsid w:val="00A04F9C"/>
    <w:rsid w:val="00A058E4"/>
    <w:rsid w:val="00A16921"/>
    <w:rsid w:val="00A47CD8"/>
    <w:rsid w:val="00A85D4B"/>
    <w:rsid w:val="00A86536"/>
    <w:rsid w:val="00AA1F60"/>
    <w:rsid w:val="00AA460D"/>
    <w:rsid w:val="00AB7FE5"/>
    <w:rsid w:val="00AC4274"/>
    <w:rsid w:val="00AC5075"/>
    <w:rsid w:val="00AD7702"/>
    <w:rsid w:val="00AE075A"/>
    <w:rsid w:val="00AF6F5D"/>
    <w:rsid w:val="00AF7975"/>
    <w:rsid w:val="00B058E8"/>
    <w:rsid w:val="00B067C3"/>
    <w:rsid w:val="00B26CC7"/>
    <w:rsid w:val="00B53B62"/>
    <w:rsid w:val="00B705EA"/>
    <w:rsid w:val="00B861F5"/>
    <w:rsid w:val="00BD4DC8"/>
    <w:rsid w:val="00BF00A9"/>
    <w:rsid w:val="00C14CB6"/>
    <w:rsid w:val="00C346CE"/>
    <w:rsid w:val="00C43730"/>
    <w:rsid w:val="00C50971"/>
    <w:rsid w:val="00C52996"/>
    <w:rsid w:val="00C5380D"/>
    <w:rsid w:val="00C61199"/>
    <w:rsid w:val="00C721DD"/>
    <w:rsid w:val="00C757EB"/>
    <w:rsid w:val="00C87076"/>
    <w:rsid w:val="00C920AF"/>
    <w:rsid w:val="00C95F93"/>
    <w:rsid w:val="00CE7186"/>
    <w:rsid w:val="00CF473A"/>
    <w:rsid w:val="00D0086B"/>
    <w:rsid w:val="00D14FD6"/>
    <w:rsid w:val="00D214C6"/>
    <w:rsid w:val="00D233C3"/>
    <w:rsid w:val="00D244ED"/>
    <w:rsid w:val="00DD39F9"/>
    <w:rsid w:val="00DE2F61"/>
    <w:rsid w:val="00DF2B60"/>
    <w:rsid w:val="00E06EA1"/>
    <w:rsid w:val="00E25A26"/>
    <w:rsid w:val="00E3249E"/>
    <w:rsid w:val="00E41046"/>
    <w:rsid w:val="00E52905"/>
    <w:rsid w:val="00E6097F"/>
    <w:rsid w:val="00E666B7"/>
    <w:rsid w:val="00E72FFF"/>
    <w:rsid w:val="00E75C5B"/>
    <w:rsid w:val="00E77B34"/>
    <w:rsid w:val="00E8400C"/>
    <w:rsid w:val="00E85ED5"/>
    <w:rsid w:val="00E90868"/>
    <w:rsid w:val="00EB21D1"/>
    <w:rsid w:val="00EC1481"/>
    <w:rsid w:val="00EC5141"/>
    <w:rsid w:val="00ED45ED"/>
    <w:rsid w:val="00EE3229"/>
    <w:rsid w:val="00EE3E86"/>
    <w:rsid w:val="00F04DC2"/>
    <w:rsid w:val="00F14F1E"/>
    <w:rsid w:val="00F217A8"/>
    <w:rsid w:val="00F4050B"/>
    <w:rsid w:val="00F55E82"/>
    <w:rsid w:val="00F63BA2"/>
    <w:rsid w:val="00F6589A"/>
    <w:rsid w:val="00F8230B"/>
    <w:rsid w:val="00F87DFA"/>
    <w:rsid w:val="00F924BA"/>
    <w:rsid w:val="00FB3854"/>
    <w:rsid w:val="00FD716D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6C27C"/>
  <w15:chartTrackingRefBased/>
  <w15:docId w15:val="{AB85F8C5-8102-4787-B475-24BA8F7C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39"/>
    <w:pPr>
      <w:suppressAutoHyphens/>
      <w:autoSpaceDN w:val="0"/>
      <w:spacing w:after="0" w:line="240" w:lineRule="auto"/>
    </w:pPr>
    <w:rPr>
      <w:rFonts w:ascii="Consolas" w:eastAsia="SimSun" w:hAnsi="Consolas" w:cs="Times New Roman"/>
      <w:kern w:val="3"/>
      <w:sz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gendeimage">
    <w:name w:val="Légende image"/>
    <w:basedOn w:val="Lgende"/>
    <w:link w:val="LgendeimageCar"/>
    <w:qFormat/>
    <w:rsid w:val="00C87076"/>
    <w:pPr>
      <w:spacing w:line="360" w:lineRule="auto"/>
      <w:jc w:val="center"/>
    </w:pPr>
    <w:rPr>
      <w:rFonts w:eastAsiaTheme="minorHAnsi" w:cstheme="minorBidi"/>
      <w:color w:val="595959" w:themeColor="text1" w:themeTint="A6"/>
      <w:kern w:val="2"/>
      <w:sz w:val="20"/>
      <w14:ligatures w14:val="standardContextual"/>
    </w:rPr>
  </w:style>
  <w:style w:type="character" w:customStyle="1" w:styleId="LgendeimageCar">
    <w:name w:val="Légende image Car"/>
    <w:basedOn w:val="Policepardfaut"/>
    <w:link w:val="Lgendeimage"/>
    <w:rsid w:val="00C87076"/>
    <w:rPr>
      <w:rFonts w:ascii="Arial" w:hAnsi="Arial"/>
      <w:i/>
      <w:iCs/>
      <w:color w:val="595959" w:themeColor="text1" w:themeTint="A6"/>
      <w:sz w:val="20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87076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45B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5BD9"/>
    <w:rPr>
      <w:rFonts w:ascii="Arial" w:eastAsia="SimSun" w:hAnsi="Arial" w:cs="Times New Roman"/>
      <w:kern w:val="3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45BD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5BD9"/>
    <w:rPr>
      <w:rFonts w:ascii="Arial" w:eastAsia="SimSun" w:hAnsi="Arial" w:cs="Times New Roman"/>
      <w:kern w:val="3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~WRL1963.tmp</Template>
  <TotalTime>1024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Godail--Fabrizio</dc:creator>
  <cp:keywords/>
  <dc:description/>
  <cp:lastModifiedBy>Giuliana Godail--Fabrizio</cp:lastModifiedBy>
  <cp:revision>296</cp:revision>
  <cp:lastPrinted>2024-06-20T13:41:00Z</cp:lastPrinted>
  <dcterms:created xsi:type="dcterms:W3CDTF">2024-06-17T13:07:00Z</dcterms:created>
  <dcterms:modified xsi:type="dcterms:W3CDTF">2024-06-20T14:06:00Z</dcterms:modified>
</cp:coreProperties>
</file>